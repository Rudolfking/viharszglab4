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FF70B" w14:textId="77777777" w:rsidR="00D56B48" w:rsidRDefault="00D56B48" w:rsidP="00D56B48">
      <w:pPr>
        <w:jc w:val="center"/>
        <w:rPr>
          <w:noProof/>
        </w:rPr>
      </w:pPr>
      <w:bookmarkStart w:id="0" w:name="_Ref251771138"/>
    </w:p>
    <w:p w14:paraId="624528DA" w14:textId="77777777" w:rsidR="00D56B48" w:rsidRDefault="00D56B48" w:rsidP="00D56B48">
      <w:pPr>
        <w:jc w:val="center"/>
        <w:rPr>
          <w:noProof/>
        </w:rPr>
      </w:pPr>
    </w:p>
    <w:p w14:paraId="123D1475" w14:textId="77777777" w:rsidR="00D56B48" w:rsidRDefault="00D56B48" w:rsidP="00D56B48">
      <w:pPr>
        <w:jc w:val="center"/>
        <w:rPr>
          <w:noProof/>
        </w:rPr>
      </w:pPr>
    </w:p>
    <w:p w14:paraId="4C467723" w14:textId="77777777" w:rsidR="00D56B48" w:rsidRDefault="00D56B48" w:rsidP="00D56B48">
      <w:pPr>
        <w:jc w:val="center"/>
        <w:rPr>
          <w:noProof/>
        </w:rPr>
      </w:pPr>
    </w:p>
    <w:p w14:paraId="4655611E" w14:textId="77777777" w:rsidR="00D56B48" w:rsidRDefault="00D56B48" w:rsidP="00D56B48">
      <w:pPr>
        <w:jc w:val="center"/>
        <w:rPr>
          <w:noProof/>
        </w:rPr>
      </w:pPr>
    </w:p>
    <w:p w14:paraId="547B88D9" w14:textId="77777777" w:rsidR="00D56B48" w:rsidRDefault="00D56B48" w:rsidP="00D56B48">
      <w:pPr>
        <w:jc w:val="center"/>
        <w:rPr>
          <w:noProof/>
        </w:rPr>
      </w:pPr>
    </w:p>
    <w:p w14:paraId="223DDB94" w14:textId="77777777" w:rsidR="00D56B48" w:rsidRDefault="00D56B48" w:rsidP="00D56B48">
      <w:pPr>
        <w:jc w:val="center"/>
        <w:rPr>
          <w:noProof/>
        </w:rPr>
      </w:pPr>
    </w:p>
    <w:p w14:paraId="1913ED6B" w14:textId="4F5234D7" w:rsidR="00D56B48" w:rsidRPr="00D56B48" w:rsidRDefault="00D56B48" w:rsidP="00D56B48">
      <w:pPr>
        <w:jc w:val="center"/>
        <w:rPr>
          <w:sz w:val="52"/>
          <w:szCs w:val="52"/>
        </w:rPr>
      </w:pPr>
      <w:r w:rsidRPr="00D56B48">
        <w:rPr>
          <w:b/>
          <w:bCs/>
          <w:sz w:val="52"/>
          <w:szCs w:val="52"/>
        </w:rPr>
        <w:t xml:space="preserve">2. </w:t>
      </w:r>
      <w:r w:rsidRPr="00D56B48">
        <w:rPr>
          <w:b/>
          <w:bCs/>
          <w:sz w:val="52"/>
          <w:szCs w:val="52"/>
        </w:rPr>
        <w:t>Követelmény, projekt, funkcionalitás</w:t>
      </w:r>
    </w:p>
    <w:p w14:paraId="2C87E588" w14:textId="77777777" w:rsidR="00D56B48" w:rsidRDefault="00D56B48" w:rsidP="00D56B48">
      <w:pPr>
        <w:jc w:val="center"/>
      </w:pPr>
    </w:p>
    <w:p w14:paraId="747D6D11" w14:textId="2CE788A8" w:rsidR="00D56B48" w:rsidRPr="00D56B48" w:rsidRDefault="00D56B48" w:rsidP="00D56B48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0ACE1D24" w14:textId="77777777" w:rsidR="00D56B48" w:rsidRDefault="00D56B48" w:rsidP="00D56B48">
      <w:pPr>
        <w:jc w:val="center"/>
      </w:pPr>
    </w:p>
    <w:p w14:paraId="20409A37" w14:textId="77777777" w:rsidR="00D56B48" w:rsidRDefault="00D56B48" w:rsidP="00D56B48">
      <w:pPr>
        <w:jc w:val="center"/>
      </w:pPr>
    </w:p>
    <w:p w14:paraId="6968E2EE" w14:textId="77777777" w:rsidR="00D56B48" w:rsidRDefault="00D56B48" w:rsidP="00D56B48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27A9F82" w14:textId="48FCAE60" w:rsidR="00D56B48" w:rsidRPr="00D56B48" w:rsidRDefault="00D56B48" w:rsidP="00D56B48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14:paraId="3545E378" w14:textId="77777777" w:rsidR="00D56B48" w:rsidRDefault="00D56B48" w:rsidP="00D56B48">
      <w:pPr>
        <w:jc w:val="center"/>
        <w:rPr>
          <w:sz w:val="44"/>
          <w:szCs w:val="44"/>
        </w:rPr>
      </w:pPr>
    </w:p>
    <w:p w14:paraId="553430A3" w14:textId="77777777" w:rsidR="00D56B48" w:rsidRDefault="00D56B48" w:rsidP="00D56B48">
      <w:pPr>
        <w:jc w:val="center"/>
        <w:rPr>
          <w:sz w:val="44"/>
          <w:szCs w:val="44"/>
        </w:rPr>
      </w:pPr>
    </w:p>
    <w:p w14:paraId="4E3AB6FA" w14:textId="77777777" w:rsidR="00D56B48" w:rsidRDefault="00D56B48" w:rsidP="00D56B48">
      <w:pPr>
        <w:jc w:val="center"/>
        <w:rPr>
          <w:sz w:val="44"/>
          <w:szCs w:val="44"/>
        </w:rPr>
      </w:pPr>
    </w:p>
    <w:p w14:paraId="3D8A85E3" w14:textId="77777777" w:rsidR="00D56B48" w:rsidRDefault="00D56B48" w:rsidP="00D56B48">
      <w:pPr>
        <w:jc w:val="center"/>
        <w:rPr>
          <w:sz w:val="44"/>
          <w:szCs w:val="44"/>
        </w:rPr>
      </w:pPr>
    </w:p>
    <w:p w14:paraId="063F32FB" w14:textId="77777777" w:rsidR="00D56B48" w:rsidRDefault="00D56B48" w:rsidP="00D56B48">
      <w:pPr>
        <w:jc w:val="center"/>
        <w:rPr>
          <w:sz w:val="44"/>
          <w:szCs w:val="44"/>
        </w:rPr>
      </w:pPr>
    </w:p>
    <w:p w14:paraId="41936EAC" w14:textId="77777777" w:rsidR="00D56B48" w:rsidRDefault="00D56B48" w:rsidP="00D56B48">
      <w:pPr>
        <w:jc w:val="center"/>
        <w:rPr>
          <w:sz w:val="44"/>
          <w:szCs w:val="44"/>
        </w:rPr>
      </w:pPr>
    </w:p>
    <w:p w14:paraId="50098BC2" w14:textId="77777777" w:rsidR="00D56B48" w:rsidRDefault="00D56B48" w:rsidP="00D56B48">
      <w:pPr>
        <w:jc w:val="center"/>
        <w:rPr>
          <w:sz w:val="44"/>
          <w:szCs w:val="44"/>
        </w:rPr>
      </w:pPr>
    </w:p>
    <w:p w14:paraId="19437210" w14:textId="77777777" w:rsidR="00D56B48" w:rsidRDefault="00D56B48" w:rsidP="00D56B48">
      <w:pPr>
        <w:jc w:val="center"/>
        <w:rPr>
          <w:sz w:val="44"/>
          <w:szCs w:val="44"/>
        </w:rPr>
      </w:pPr>
    </w:p>
    <w:p w14:paraId="4B7B8875" w14:textId="77777777" w:rsidR="00D56B48" w:rsidRDefault="00D56B48" w:rsidP="00D56B48">
      <w:pPr>
        <w:jc w:val="center"/>
        <w:rPr>
          <w:sz w:val="44"/>
          <w:szCs w:val="44"/>
        </w:rPr>
      </w:pPr>
    </w:p>
    <w:p w14:paraId="5D2ED6A1" w14:textId="77777777" w:rsidR="00D56B48" w:rsidRDefault="00D56B48" w:rsidP="00D56B48">
      <w:pPr>
        <w:jc w:val="center"/>
        <w:rPr>
          <w:sz w:val="44"/>
          <w:szCs w:val="44"/>
        </w:rPr>
      </w:pPr>
    </w:p>
    <w:p w14:paraId="68ECCE6E" w14:textId="77777777" w:rsidR="00D56B48" w:rsidRDefault="00D56B48" w:rsidP="00D56B48">
      <w:pPr>
        <w:jc w:val="center"/>
        <w:rPr>
          <w:sz w:val="44"/>
          <w:szCs w:val="44"/>
        </w:rPr>
      </w:pPr>
    </w:p>
    <w:p w14:paraId="5FB83A09" w14:textId="77777777" w:rsidR="00D56B48" w:rsidRDefault="00D56B48" w:rsidP="00D56B48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56B48" w:rsidRPr="00F04416" w14:paraId="62CF642B" w14:textId="77777777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9975093" w14:textId="59B6D99F" w:rsidR="00D56B48" w:rsidRPr="00F04416" w:rsidRDefault="00D56B48" w:rsidP="00D87462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CFAE10E" w14:textId="201AEAB9" w:rsidR="00D56B48" w:rsidRPr="000562DE" w:rsidRDefault="00D56B4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F98C521" w14:textId="1DDA3441" w:rsidR="00D56B48" w:rsidRPr="000562DE" w:rsidRDefault="000562DE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D56B48" w:rsidRPr="00F04416" w14:paraId="280AD5F0" w14:textId="77777777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942B603" w14:textId="2519B3CB" w:rsidR="00D56B48" w:rsidRPr="00F04416" w:rsidRDefault="00D56B48" w:rsidP="00D87462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4D7C9D" w14:textId="1079AA4F" w:rsidR="00D56B48" w:rsidRPr="000562DE" w:rsidRDefault="00D56B4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AB25F9C" w14:textId="784BE6C7" w:rsidR="00D56B48" w:rsidRPr="000562DE" w:rsidRDefault="000562DE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D56B48" w:rsidRPr="00F04416" w14:paraId="51574E24" w14:textId="77777777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2BE322D" w14:textId="4C02518C" w:rsidR="00D56B48" w:rsidRPr="00F04416" w:rsidRDefault="00D56B48" w:rsidP="00D87462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97C7F6" w14:textId="115F1469" w:rsidR="00D56B48" w:rsidRPr="000562DE" w:rsidRDefault="00D56B4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ADED326" w14:textId="317F177E" w:rsidR="00D56B48" w:rsidRPr="000562DE" w:rsidRDefault="000562DE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D56B48" w:rsidRPr="00F04416" w14:paraId="3D99CAD4" w14:textId="77777777" w:rsidTr="00D8746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D5DA627" w14:textId="46B61616" w:rsidR="00D56B48" w:rsidRPr="00F04416" w:rsidRDefault="00D56B48" w:rsidP="00D87462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CBBEF4D" w14:textId="76A9C3AE" w:rsidR="00D56B48" w:rsidRPr="000562DE" w:rsidRDefault="00D56B48" w:rsidP="00D87462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0D81B3D" w14:textId="0B2FB444" w:rsidR="00D56B48" w:rsidRPr="000562DE" w:rsidRDefault="000562DE" w:rsidP="00D87462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5006EE6C" w14:textId="77777777" w:rsidR="00D56B48" w:rsidRDefault="00D56B48" w:rsidP="00D56B48"/>
    <w:p w14:paraId="49B126B8" w14:textId="715E7686" w:rsidR="00D56B48" w:rsidRPr="00D56B48" w:rsidRDefault="00D56B48" w:rsidP="00D56B48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320FE97C" w14:textId="77777777" w:rsidR="00D56B48" w:rsidRDefault="00D56B4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A8D334D" w14:textId="6238A49C" w:rsidR="00B57E16" w:rsidRDefault="00337156" w:rsidP="00337156">
      <w:pPr>
        <w:pStyle w:val="Heading1"/>
      </w:pPr>
      <w:r>
        <w:lastRenderedPageBreak/>
        <w:t>Követelmény, projekt, funkcionalitás</w:t>
      </w:r>
      <w:bookmarkEnd w:id="0"/>
    </w:p>
    <w:p w14:paraId="75F5F214" w14:textId="77777777" w:rsidR="00112B4D" w:rsidRDefault="00112B4D" w:rsidP="00112B4D">
      <w:pPr>
        <w:pStyle w:val="Heading2"/>
      </w:pPr>
      <w:r>
        <w:t>Követelmény definíció</w:t>
      </w:r>
    </w:p>
    <w:p w14:paraId="7754D2B0" w14:textId="77777777" w:rsidR="00E60BC3" w:rsidRPr="00E60BC3" w:rsidRDefault="00E60BC3" w:rsidP="00E60BC3">
      <w:pPr>
        <w:pStyle w:val="magyarazat"/>
      </w:pPr>
      <w:r>
        <w:t xml:space="preserve">[A 2.1. és 2.2. dokumentumok tartalomjegyzéke a Szoftvertechnológia c. tárgy fóliáin megtalálható. De követhetők a Software Engineering tankönyvekben közölt tartalomjegyzékek és egy korábbi </w:t>
      </w:r>
      <w:hyperlink r:id="rId9" w:tgtFrame="_blank" w:history="1">
        <w:r>
          <w:rPr>
            <w:rStyle w:val="Hyperlink"/>
          </w:rPr>
          <w:t>minta</w:t>
        </w:r>
      </w:hyperlink>
      <w:r>
        <w:t xml:space="preserve"> is.</w:t>
      </w:r>
      <w:r w:rsidR="00A86701">
        <w:t xml:space="preserve"> Mindenképpen specifikálni kell a szoftver fordításával, futtatásával és telepítésével kapcsolatos rendszer(ek) paramétereit.</w:t>
      </w:r>
      <w:r>
        <w:t>]</w:t>
      </w:r>
    </w:p>
    <w:p w14:paraId="0C2399A9" w14:textId="77777777" w:rsidR="00112B4D" w:rsidRDefault="00112B4D" w:rsidP="00112B4D">
      <w:pPr>
        <w:pStyle w:val="Heading2"/>
      </w:pPr>
      <w:r>
        <w:t>Projekt terv</w:t>
      </w:r>
    </w:p>
    <w:p w14:paraId="4CCA9547" w14:textId="77777777" w:rsidR="00112B4D" w:rsidRPr="00112B4D" w:rsidRDefault="00112B4D" w:rsidP="00112B4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stb]</w:t>
      </w:r>
    </w:p>
    <w:p w14:paraId="12CD9711" w14:textId="77777777" w:rsidR="00112B4D" w:rsidRDefault="00112B4D" w:rsidP="00112B4D">
      <w:pPr>
        <w:pStyle w:val="Heading2"/>
      </w:pPr>
      <w:r>
        <w:t>Feladatleírás</w:t>
      </w:r>
    </w:p>
    <w:p w14:paraId="74292B95" w14:textId="77777777" w:rsidR="00112B4D" w:rsidRDefault="00112B4D" w:rsidP="00112B4D">
      <w:pPr>
        <w:pStyle w:val="magyarazat"/>
      </w:pPr>
      <w:r>
        <w:t>[A feladat kb. 4000 karakteres</w:t>
      </w:r>
      <w:r w:rsidR="00CE5146">
        <w:t xml:space="preserve"> (kb 1,5 oldal)</w:t>
      </w:r>
      <w:r>
        <w:t xml:space="preserve"> részletezettségű magyar nyelvű leírása. Nem szerepelhetnek informatikai kifejezések.]</w:t>
      </w:r>
    </w:p>
    <w:p w14:paraId="6A79ED1C" w14:textId="77777777" w:rsidR="00112B4D" w:rsidRDefault="00112B4D" w:rsidP="00112B4D">
      <w:pPr>
        <w:pStyle w:val="Heading2"/>
      </w:pPr>
      <w:r>
        <w:t>Szótár</w:t>
      </w:r>
    </w:p>
    <w:p w14:paraId="628A4048" w14:textId="77777777" w:rsidR="00112B4D" w:rsidRDefault="00112B4D" w:rsidP="00112B4D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14:paraId="6CD106AF" w14:textId="77777777" w:rsidR="00112B4D" w:rsidRDefault="00112B4D" w:rsidP="00112B4D">
      <w:pPr>
        <w:pStyle w:val="Heading2"/>
      </w:pPr>
      <w:r>
        <w:t>Essential use-case-ek</w:t>
      </w:r>
    </w:p>
    <w:p w14:paraId="29FA636F" w14:textId="77777777" w:rsidR="00337156" w:rsidRDefault="00112B4D" w:rsidP="00112B4D">
      <w:pPr>
        <w:pStyle w:val="magyarazat"/>
      </w:pPr>
      <w:r>
        <w:t>[A probléma magvát adó use-case-ek. Nem jelenik meg a high-score tábla, stb.]</w:t>
      </w:r>
    </w:p>
    <w:p w14:paraId="05C5568B" w14:textId="77777777" w:rsidR="00112B4D" w:rsidRDefault="00112B4D" w:rsidP="00112B4D">
      <w:pPr>
        <w:pStyle w:val="Heading3"/>
      </w:pPr>
      <w:r>
        <w:t>Use-case diagram</w:t>
      </w:r>
    </w:p>
    <w:p w14:paraId="7E95D554" w14:textId="77777777" w:rsidR="00112B4D" w:rsidRDefault="00112B4D" w:rsidP="00112B4D"/>
    <w:p w14:paraId="5525F89E" w14:textId="77777777" w:rsidR="00112B4D" w:rsidRDefault="00112B4D" w:rsidP="00112B4D">
      <w:pPr>
        <w:pStyle w:val="Heading3"/>
      </w:pPr>
      <w:r>
        <w:t>Use-case leírások</w:t>
      </w:r>
    </w:p>
    <w:p w14:paraId="2CBF9E0A" w14:textId="77777777" w:rsidR="00112B4D" w:rsidRDefault="00112B4D" w:rsidP="00112B4D">
      <w:pPr>
        <w:pStyle w:val="magyarazat"/>
      </w:pPr>
      <w:r>
        <w:t>[Minden use-case-hez külön]</w:t>
      </w:r>
    </w:p>
    <w:p w14:paraId="4E1EBAE7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15E96499" w14:textId="77777777" w:rsidTr="000562DE">
        <w:trPr>
          <w:trHeight w:val="24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F4FE85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0D4FC8C" w14:textId="77777777" w:rsidR="00112B4D" w:rsidRDefault="00112B4D" w:rsidP="008C2D0D"/>
        </w:tc>
      </w:tr>
      <w:tr w:rsidR="00112B4D" w14:paraId="5A5141A4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C4FDFA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15022BB" w14:textId="77777777" w:rsidR="00112B4D" w:rsidRDefault="00112B4D" w:rsidP="008C2D0D"/>
        </w:tc>
      </w:tr>
      <w:tr w:rsidR="00112B4D" w14:paraId="4F64F1E8" w14:textId="77777777" w:rsidTr="006A28BE">
        <w:trPr>
          <w:trHeight w:val="272"/>
        </w:trPr>
        <w:tc>
          <w:tcPr>
            <w:tcW w:w="2785" w:type="dxa"/>
          </w:tcPr>
          <w:p w14:paraId="7A500505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ADD85DA" w14:textId="77777777" w:rsidR="00112B4D" w:rsidRDefault="00112B4D" w:rsidP="008C2D0D"/>
        </w:tc>
      </w:tr>
      <w:tr w:rsidR="00112B4D" w14:paraId="38F2673F" w14:textId="77777777" w:rsidTr="006A28BE">
        <w:trPr>
          <w:trHeight w:val="287"/>
        </w:trPr>
        <w:tc>
          <w:tcPr>
            <w:tcW w:w="2785" w:type="dxa"/>
          </w:tcPr>
          <w:p w14:paraId="6EA138E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A10FE23" w14:textId="77777777" w:rsidR="00112B4D" w:rsidRDefault="00112B4D" w:rsidP="008C2D0D"/>
        </w:tc>
      </w:tr>
    </w:tbl>
    <w:p w14:paraId="466FB042" w14:textId="77777777" w:rsidR="00112B4D" w:rsidRPr="00E42835" w:rsidRDefault="00112B4D" w:rsidP="00112B4D"/>
    <w:p w14:paraId="45C99BAF" w14:textId="77777777" w:rsidR="002E4278" w:rsidRDefault="002E4278" w:rsidP="002E4278">
      <w:pPr>
        <w:pStyle w:val="Heading2"/>
      </w:pPr>
      <w:bookmarkStart w:id="1" w:name="_GoBack"/>
      <w:bookmarkEnd w:id="1"/>
      <w:r>
        <w:br w:type="page"/>
      </w:r>
      <w:r>
        <w:lastRenderedPageBreak/>
        <w:t>Napló</w:t>
      </w:r>
    </w:p>
    <w:p w14:paraId="62665BE5" w14:textId="77777777" w:rsidR="002E4278" w:rsidRDefault="002E4278" w:rsidP="002E4278"/>
    <w:p w14:paraId="0BE0396F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3CCD7729" w14:textId="77777777" w:rsidTr="002E4278">
        <w:tc>
          <w:tcPr>
            <w:tcW w:w="2214" w:type="dxa"/>
            <w:shd w:val="clear" w:color="auto" w:fill="E6E6E6"/>
          </w:tcPr>
          <w:p w14:paraId="3408179D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57EB608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591A1C22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59B62C47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13D2A75E" w14:textId="77777777" w:rsidTr="002E4278">
        <w:tc>
          <w:tcPr>
            <w:tcW w:w="2214" w:type="dxa"/>
          </w:tcPr>
          <w:p w14:paraId="316131CB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78C000A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78E6D512" w14:textId="77777777" w:rsidR="002E4278" w:rsidRDefault="002E4278" w:rsidP="006A28BE">
            <w:r>
              <w:t>Horváth</w:t>
            </w:r>
          </w:p>
          <w:p w14:paraId="4A8906DA" w14:textId="77777777" w:rsidR="002E4278" w:rsidRDefault="002E4278" w:rsidP="006A28BE">
            <w:r>
              <w:t>Németh</w:t>
            </w:r>
          </w:p>
          <w:p w14:paraId="05D8C805" w14:textId="77777777" w:rsidR="002E4278" w:rsidRDefault="002E4278" w:rsidP="006A28BE">
            <w:r>
              <w:t>Tóth</w:t>
            </w:r>
          </w:p>
          <w:p w14:paraId="687E0DBA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46E19553" w14:textId="77777777" w:rsidR="002E4278" w:rsidRDefault="002E4278" w:rsidP="006A28BE">
            <w:r>
              <w:t>Értekezlet.</w:t>
            </w:r>
          </w:p>
          <w:p w14:paraId="572A7B8D" w14:textId="77777777" w:rsidR="002E4278" w:rsidRDefault="002E4278" w:rsidP="006A28BE">
            <w:r>
              <w:t>Döntés: Horváth elkészíti az osztálydiagramot, Oláh a use-case leírásokat.</w:t>
            </w:r>
          </w:p>
        </w:tc>
      </w:tr>
      <w:tr w:rsidR="002E4278" w14:paraId="64C5BD2F" w14:textId="77777777" w:rsidTr="002E4278">
        <w:tc>
          <w:tcPr>
            <w:tcW w:w="2214" w:type="dxa"/>
          </w:tcPr>
          <w:p w14:paraId="136B7E25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1DD2FF60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429BC69D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6D1F4C79" w14:textId="77777777" w:rsidR="002E4278" w:rsidRDefault="002E4278" w:rsidP="006A28BE">
            <w:r>
              <w:t>Tevékenység: Németh implementálja a tesztelő programokat.</w:t>
            </w:r>
          </w:p>
        </w:tc>
      </w:tr>
      <w:tr w:rsidR="002E4278" w14:paraId="690165EA" w14:textId="77777777" w:rsidTr="002E4278">
        <w:tc>
          <w:tcPr>
            <w:tcW w:w="2214" w:type="dxa"/>
          </w:tcPr>
          <w:p w14:paraId="10F79E67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06847F3B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2411BB8C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5754BDC7" w14:textId="77777777" w:rsidR="002E4278" w:rsidRDefault="002E4278" w:rsidP="006A28BE">
            <w:r>
              <w:t>…</w:t>
            </w:r>
          </w:p>
        </w:tc>
      </w:tr>
    </w:tbl>
    <w:p w14:paraId="75AFAE0D" w14:textId="77777777" w:rsidR="00112B4D" w:rsidRPr="00337156" w:rsidRDefault="00112B4D" w:rsidP="00112B4D">
      <w:pPr>
        <w:pStyle w:val="magyarazat"/>
      </w:pPr>
    </w:p>
    <w:sectPr w:rsidR="00112B4D" w:rsidRPr="00337156" w:rsidSect="00D56B48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FEB96" w14:textId="77777777" w:rsidR="00D3190B" w:rsidRDefault="00D3190B">
      <w:r>
        <w:separator/>
      </w:r>
    </w:p>
  </w:endnote>
  <w:endnote w:type="continuationSeparator" w:id="0">
    <w:p w14:paraId="5A3C47E6" w14:textId="77777777" w:rsidR="00D3190B" w:rsidRDefault="00D3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CE98D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C88803" w14:textId="77777777" w:rsidR="00CE5146" w:rsidRDefault="00CE5146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B4289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2DE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A44AD4" w14:textId="77777777" w:rsidR="00CE5146" w:rsidRPr="00CA283E" w:rsidRDefault="005F7D35" w:rsidP="00CA283E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56B48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3B1FA" w14:textId="77777777" w:rsidR="00D3190B" w:rsidRDefault="00D3190B">
      <w:r>
        <w:separator/>
      </w:r>
    </w:p>
  </w:footnote>
  <w:footnote w:type="continuationSeparator" w:id="0">
    <w:p w14:paraId="584842A6" w14:textId="77777777" w:rsidR="00D3190B" w:rsidRDefault="00D31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D9E2A" w14:textId="4BA7C352" w:rsidR="00CA283E" w:rsidRPr="00A93414" w:rsidRDefault="002E4278" w:rsidP="00A93414">
    <w:pPr>
      <w:pStyle w:val="Footer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0562DE" w:rsidRPr="000562DE">
      <w:rPr>
        <w:i/>
        <w:color w:val="000000"/>
      </w:rPr>
      <w:t>Vihar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0562DE"/>
    <w:rsid w:val="0007226B"/>
    <w:rsid w:val="001032BB"/>
    <w:rsid w:val="00112B4D"/>
    <w:rsid w:val="0016095B"/>
    <w:rsid w:val="00241DB3"/>
    <w:rsid w:val="002A48FD"/>
    <w:rsid w:val="002E01B6"/>
    <w:rsid w:val="002E4278"/>
    <w:rsid w:val="002E7C12"/>
    <w:rsid w:val="003048B0"/>
    <w:rsid w:val="00337156"/>
    <w:rsid w:val="003B16EF"/>
    <w:rsid w:val="003F0138"/>
    <w:rsid w:val="004177CD"/>
    <w:rsid w:val="00456E01"/>
    <w:rsid w:val="004B07DC"/>
    <w:rsid w:val="004E1A6C"/>
    <w:rsid w:val="005F7D35"/>
    <w:rsid w:val="00670D52"/>
    <w:rsid w:val="006A28BE"/>
    <w:rsid w:val="006F3FD8"/>
    <w:rsid w:val="007E1290"/>
    <w:rsid w:val="008109BB"/>
    <w:rsid w:val="00835B20"/>
    <w:rsid w:val="00853BE2"/>
    <w:rsid w:val="008C2D0D"/>
    <w:rsid w:val="008E79B5"/>
    <w:rsid w:val="009B4FBA"/>
    <w:rsid w:val="00A86701"/>
    <w:rsid w:val="00A93414"/>
    <w:rsid w:val="00AB0AEF"/>
    <w:rsid w:val="00B57E16"/>
    <w:rsid w:val="00B77832"/>
    <w:rsid w:val="00BA261D"/>
    <w:rsid w:val="00BD71B5"/>
    <w:rsid w:val="00C04977"/>
    <w:rsid w:val="00C4195D"/>
    <w:rsid w:val="00C9309A"/>
    <w:rsid w:val="00CA283E"/>
    <w:rsid w:val="00CA38FF"/>
    <w:rsid w:val="00CE5146"/>
    <w:rsid w:val="00D3190B"/>
    <w:rsid w:val="00D53725"/>
    <w:rsid w:val="00D56B48"/>
    <w:rsid w:val="00DD55E5"/>
    <w:rsid w:val="00E42835"/>
    <w:rsid w:val="00E60BC3"/>
    <w:rsid w:val="00E63B97"/>
    <w:rsid w:val="00E8788A"/>
    <w:rsid w:val="00E95F45"/>
    <w:rsid w:val="00EA1C2C"/>
    <w:rsid w:val="00EC4F29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26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7D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B4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6B48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7D3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56B4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6B48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kfarkas.iit.bme.hu/%7Eszoftlab4/mintapelda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E8036-B378-48CE-9185-5E9AB170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1863</CharactersWithSpaces>
  <SharedDoc>false</SharedDoc>
  <HLinks>
    <vt:vector size="6" baseType="variant">
      <vt:variant>
        <vt:i4>7340144</vt:i4>
      </vt:variant>
      <vt:variant>
        <vt:i4>0</vt:i4>
      </vt:variant>
      <vt:variant>
        <vt:i4>0</vt:i4>
      </vt:variant>
      <vt:variant>
        <vt:i4>5</vt:i4>
      </vt:variant>
      <vt:variant>
        <vt:lpwstr>http://kfarkas.iit.bme.hu/~szoftlab4/mintapelda.pdf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3</cp:revision>
  <dcterms:created xsi:type="dcterms:W3CDTF">2010-02-11T14:52:00Z</dcterms:created>
  <dcterms:modified xsi:type="dcterms:W3CDTF">2010-02-11T20:02:00Z</dcterms:modified>
</cp:coreProperties>
</file>